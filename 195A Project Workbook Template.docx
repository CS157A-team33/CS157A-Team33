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62D6B" w14:textId="77777777" w:rsidR="003557F7" w:rsidRDefault="00F147CD">
      <w:pPr>
        <w:pStyle w:val="Centered"/>
        <w:rPr>
          <w:b/>
          <w:bCs/>
        </w:rPr>
      </w:pPr>
      <w:r>
        <w:rPr>
          <w:b/>
          <w:bCs/>
        </w:rPr>
        <w:t>[</w:t>
      </w:r>
      <w:bookmarkStart w:id="0" w:name="_Ref518098196"/>
      <w:bookmarkEnd w:id="0"/>
      <w:r>
        <w:rPr>
          <w:b/>
          <w:bCs/>
        </w:rPr>
        <w:t>Fill in Project Title</w:t>
      </w:r>
      <w:r w:rsidR="001658EB">
        <w:rPr>
          <w:b/>
          <w:bCs/>
        </w:rPr>
        <w:t xml:space="preserve"> from Abstract</w:t>
      </w:r>
      <w:r>
        <w:rPr>
          <w:b/>
          <w:bCs/>
        </w:rPr>
        <w:t>]</w:t>
      </w:r>
    </w:p>
    <w:p w14:paraId="34595496" w14:textId="77777777" w:rsidR="003557F7" w:rsidRDefault="003557F7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3557F7" w14:paraId="6F180057" w14:textId="77777777">
        <w:tc>
          <w:tcPr>
            <w:tcW w:w="7920" w:type="dxa"/>
          </w:tcPr>
          <w:p w14:paraId="620EDBED" w14:textId="77777777" w:rsidR="003557F7" w:rsidRDefault="00F147CD" w:rsidP="00325089">
            <w:pPr>
              <w:pStyle w:val="Centered"/>
            </w:pPr>
            <w:r>
              <w:t xml:space="preserve">Project </w:t>
            </w:r>
            <w:r w:rsidR="00325089">
              <w:t>Workbook</w:t>
            </w:r>
          </w:p>
        </w:tc>
      </w:tr>
      <w:tr w:rsidR="003557F7" w14:paraId="41D7E711" w14:textId="77777777">
        <w:tc>
          <w:tcPr>
            <w:tcW w:w="7920" w:type="dxa"/>
          </w:tcPr>
          <w:p w14:paraId="06D2035E" w14:textId="77777777" w:rsidR="003557F7" w:rsidRDefault="003557F7">
            <w:pPr>
              <w:pStyle w:val="Centered"/>
            </w:pPr>
          </w:p>
        </w:tc>
      </w:tr>
    </w:tbl>
    <w:p w14:paraId="12C860AE" w14:textId="77777777" w:rsidR="00F147CD" w:rsidRPr="00F147CD" w:rsidRDefault="00F147CD" w:rsidP="00F147CD">
      <w:pPr>
        <w:rPr>
          <w:vanish/>
        </w:rPr>
      </w:pPr>
    </w:p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3557F7" w14:paraId="5AFB6B0E" w14:textId="77777777">
        <w:tc>
          <w:tcPr>
            <w:tcW w:w="7920" w:type="dxa"/>
          </w:tcPr>
          <w:p w14:paraId="2C319D19" w14:textId="77777777" w:rsidR="003557F7" w:rsidRDefault="00F147CD">
            <w:pPr>
              <w:pStyle w:val="Centered"/>
            </w:pPr>
            <w:r>
              <w:t>By</w:t>
            </w:r>
          </w:p>
          <w:p w14:paraId="0664902B" w14:textId="4645234A" w:rsidR="008A234C" w:rsidRDefault="008A234C">
            <w:pPr>
              <w:pStyle w:val="Centered"/>
            </w:pPr>
            <w:r>
              <w:t>[in alphabetic order, please provide</w:t>
            </w:r>
            <w:r w:rsidR="00C9554B">
              <w:t xml:space="preserve"> names as listed on Canvas</w:t>
            </w:r>
            <w:r>
              <w:t>]</w:t>
            </w:r>
          </w:p>
        </w:tc>
      </w:tr>
      <w:tr w:rsidR="003557F7" w14:paraId="3AE31D94" w14:textId="77777777">
        <w:tc>
          <w:tcPr>
            <w:tcW w:w="7920" w:type="dxa"/>
          </w:tcPr>
          <w:p w14:paraId="7A46E315" w14:textId="30519EC8" w:rsidR="00325089" w:rsidRDefault="008A234C" w:rsidP="00325089">
            <w:pPr>
              <w:pStyle w:val="IndentedParagraph"/>
              <w:spacing w:after="0"/>
              <w:ind w:firstLine="0"/>
              <w:jc w:val="center"/>
            </w:pPr>
            <w:r>
              <w:t>[Student 1</w:t>
            </w:r>
            <w:r w:rsidR="00325089">
              <w:t>]</w:t>
            </w:r>
          </w:p>
          <w:p w14:paraId="0C828528" w14:textId="5D34900E" w:rsidR="00325089" w:rsidRDefault="008A234C" w:rsidP="00325089">
            <w:pPr>
              <w:pStyle w:val="IndentedParagraph"/>
              <w:spacing w:after="0"/>
              <w:ind w:firstLine="0"/>
              <w:jc w:val="center"/>
            </w:pPr>
            <w:r>
              <w:t>[Student 2</w:t>
            </w:r>
            <w:r w:rsidR="00325089">
              <w:t>]</w:t>
            </w:r>
          </w:p>
          <w:p w14:paraId="063B11FF" w14:textId="77777777" w:rsidR="00325089" w:rsidRDefault="008A234C" w:rsidP="00325089">
            <w:pPr>
              <w:pStyle w:val="IndentedParagraph"/>
              <w:spacing w:after="0"/>
              <w:ind w:firstLine="0"/>
              <w:jc w:val="center"/>
            </w:pPr>
            <w:r>
              <w:t>[Student 3</w:t>
            </w:r>
            <w:r w:rsidR="00325089">
              <w:t>]</w:t>
            </w:r>
          </w:p>
          <w:p w14:paraId="232E1B89" w14:textId="77777777" w:rsidR="003557F7" w:rsidRDefault="008A234C" w:rsidP="00325089">
            <w:pPr>
              <w:pStyle w:val="IndentedParagraph"/>
              <w:spacing w:after="0"/>
              <w:ind w:firstLine="0"/>
              <w:jc w:val="center"/>
            </w:pPr>
            <w:r>
              <w:t>[Student 4</w:t>
            </w:r>
            <w:r w:rsidR="00325089">
              <w:t>]</w:t>
            </w:r>
          </w:p>
        </w:tc>
      </w:tr>
      <w:tr w:rsidR="003557F7" w14:paraId="339FD321" w14:textId="77777777">
        <w:tc>
          <w:tcPr>
            <w:tcW w:w="7920" w:type="dxa"/>
          </w:tcPr>
          <w:p w14:paraId="35F28332" w14:textId="77777777" w:rsidR="003557F7" w:rsidRDefault="00F147CD">
            <w:pPr>
              <w:pStyle w:val="Centered"/>
            </w:pPr>
            <w:r>
              <w:t>[Fill in Date]</w:t>
            </w:r>
          </w:p>
        </w:tc>
      </w:tr>
      <w:tr w:rsidR="003557F7" w14:paraId="0A481256" w14:textId="77777777">
        <w:tc>
          <w:tcPr>
            <w:tcW w:w="7920" w:type="dxa"/>
          </w:tcPr>
          <w:p w14:paraId="15737B26" w14:textId="77777777" w:rsidR="003557F7" w:rsidRDefault="00F147CD">
            <w:pPr>
              <w:pStyle w:val="Centered"/>
            </w:pPr>
            <w:r>
              <w:rPr>
                <w:b/>
                <w:bCs/>
              </w:rPr>
              <w:t>Advisor:</w:t>
            </w:r>
            <w:r>
              <w:t xml:space="preserve"> [Fill in Advisor’s name]</w:t>
            </w:r>
          </w:p>
        </w:tc>
      </w:tr>
    </w:tbl>
    <w:p w14:paraId="09F42332" w14:textId="77777777" w:rsidR="003557F7" w:rsidRDefault="003557F7" w:rsidP="00254CA9">
      <w:pPr>
        <w:pStyle w:val="IndentedParagraph"/>
        <w:ind w:firstLine="0"/>
        <w:sectPr w:rsidR="003557F7">
          <w:footerReference w:type="default" r:id="rId7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75F6E03F" w14:textId="77777777" w:rsidR="00254CA9" w:rsidRDefault="00254CA9" w:rsidP="00254CA9">
      <w:r>
        <w:lastRenderedPageBreak/>
        <w:t>[</w:t>
      </w:r>
    </w:p>
    <w:p w14:paraId="1B05BBBD" w14:textId="77777777" w:rsidR="001658EB" w:rsidRDefault="001658EB" w:rsidP="00254CA9"/>
    <w:p w14:paraId="45FFF609" w14:textId="77777777" w:rsidR="00254CA9" w:rsidRDefault="00254CA9" w:rsidP="00254CA9">
      <w:pPr>
        <w:spacing w:line="240" w:lineRule="auto"/>
      </w:pPr>
      <w:r w:rsidRPr="00254CA9">
        <w:t xml:space="preserve">The </w:t>
      </w:r>
      <w:r>
        <w:rPr>
          <w:b/>
        </w:rPr>
        <w:t>Project Workbook</w:t>
      </w:r>
      <w:r>
        <w:t xml:space="preserve"> is used to collect research, proposal, requirements, architecture, design, implementation, and project planning info</w:t>
      </w:r>
      <w:r w:rsidR="00F660D5">
        <w:t xml:space="preserve">rmation. This assignment is not </w:t>
      </w:r>
      <w:r>
        <w:t xml:space="preserve">intended to be used as a writing assignment but as a technical assignment that collects a verbose amount of information about your project. You will ultimately select </w:t>
      </w:r>
      <w:r w:rsidR="001658EB">
        <w:t xml:space="preserve">a subset of the </w:t>
      </w:r>
      <w:r>
        <w:t>information from t</w:t>
      </w:r>
      <w:r w:rsidR="001658EB">
        <w:t>his</w:t>
      </w:r>
      <w:r w:rsidR="00B67DED">
        <w:t xml:space="preserve"> workbook to include in your Project R</w:t>
      </w:r>
      <w:r>
        <w:t>eport.</w:t>
      </w:r>
      <w:r w:rsidR="00C66F5A">
        <w:t xml:space="preserve"> The Project Report will require strict attention to the detail required for a writing assignment. </w:t>
      </w:r>
    </w:p>
    <w:p w14:paraId="078E8FD7" w14:textId="77777777" w:rsidR="00254CA9" w:rsidRDefault="00254CA9" w:rsidP="00254CA9">
      <w:pPr>
        <w:spacing w:line="240" w:lineRule="auto"/>
      </w:pPr>
    </w:p>
    <w:p w14:paraId="0330D30C" w14:textId="77777777" w:rsidR="004004D7" w:rsidRDefault="00254CA9" w:rsidP="00254CA9">
      <w:pPr>
        <w:spacing w:line="240" w:lineRule="auto"/>
      </w:pPr>
      <w:r>
        <w:t>The information</w:t>
      </w:r>
      <w:r w:rsidR="00B67DED">
        <w:t xml:space="preserve"> collected</w:t>
      </w:r>
      <w:r>
        <w:t xml:space="preserve"> </w:t>
      </w:r>
      <w:r w:rsidR="001658EB">
        <w:t xml:space="preserve">in this workbook </w:t>
      </w:r>
      <w:r>
        <w:t>i</w:t>
      </w:r>
      <w:r w:rsidR="001C5BDC">
        <w:t>ncludes a state-of-the-</w:t>
      </w:r>
      <w:r>
        <w:t>art description</w:t>
      </w:r>
      <w:r w:rsidR="004004D7">
        <w:t>,</w:t>
      </w:r>
      <w:r>
        <w:t xml:space="preserve"> literature search,</w:t>
      </w:r>
      <w:r w:rsidR="004004D7">
        <w:t xml:space="preserve"> project justification</w:t>
      </w:r>
      <w:r w:rsidR="007F65C3">
        <w:t>,</w:t>
      </w:r>
      <w:r w:rsidR="004004D7">
        <w:t xml:space="preserve"> requirements</w:t>
      </w:r>
      <w:r w:rsidR="007F65C3">
        <w:t>,</w:t>
      </w:r>
      <w:r w:rsidR="004004D7">
        <w:t xml:space="preserve"> architecture</w:t>
      </w:r>
      <w:r w:rsidR="007F65C3">
        <w:t>,</w:t>
      </w:r>
      <w:r>
        <w:t xml:space="preserve"> </w:t>
      </w:r>
      <w:r w:rsidR="004004D7">
        <w:t>design (including</w:t>
      </w:r>
      <w:r>
        <w:t xml:space="preserve"> tradeoffs, </w:t>
      </w:r>
      <w:r w:rsidR="00B67DED">
        <w:t xml:space="preserve">UML artifacts, </w:t>
      </w:r>
      <w:r>
        <w:t xml:space="preserve">UI mockups, </w:t>
      </w:r>
      <w:r w:rsidR="00B67DED">
        <w:t xml:space="preserve">and </w:t>
      </w:r>
      <w:r>
        <w:t>database design</w:t>
      </w:r>
      <w:r w:rsidR="004004D7">
        <w:t xml:space="preserve">), QA, performance </w:t>
      </w:r>
      <w:r w:rsidR="007F65C3">
        <w:t xml:space="preserve">validation planning, </w:t>
      </w:r>
      <w:r w:rsidR="004004D7">
        <w:t>implementation planning</w:t>
      </w:r>
      <w:r w:rsidR="007F65C3">
        <w:t>,</w:t>
      </w:r>
      <w:r>
        <w:t xml:space="preserve"> and project management planning (task assignment and schedule).</w:t>
      </w:r>
      <w:r w:rsidR="007F65C3">
        <w:t xml:space="preserve"> This information </w:t>
      </w:r>
      <w:r w:rsidR="00B865DA">
        <w:t>is organized in nine chapters of</w:t>
      </w:r>
      <w:r w:rsidR="007F65C3">
        <w:t xml:space="preserve"> this document.</w:t>
      </w:r>
      <w:r>
        <w:t xml:space="preserve"> </w:t>
      </w:r>
      <w:r w:rsidR="001658EB">
        <w:t>You can add additional chapters if you think your project has other information that needs to be collected.</w:t>
      </w:r>
    </w:p>
    <w:p w14:paraId="031D1FB9" w14:textId="77777777" w:rsidR="004004D7" w:rsidRDefault="004004D7" w:rsidP="00254CA9">
      <w:pPr>
        <w:spacing w:line="240" w:lineRule="auto"/>
      </w:pPr>
    </w:p>
    <w:p w14:paraId="0F569DB5" w14:textId="7983421E" w:rsidR="00254CA9" w:rsidRDefault="004004D7" w:rsidP="00254CA9">
      <w:pPr>
        <w:spacing w:line="240" w:lineRule="auto"/>
      </w:pPr>
      <w:r>
        <w:t xml:space="preserve">Information </w:t>
      </w:r>
      <w:r w:rsidR="00A36EC7">
        <w:t xml:space="preserve">in this document </w:t>
      </w:r>
      <w:r>
        <w:t xml:space="preserve">will </w:t>
      </w:r>
      <w:r w:rsidR="00A36EC7">
        <w:t xml:space="preserve">be </w:t>
      </w:r>
      <w:r>
        <w:t>collect</w:t>
      </w:r>
      <w:r w:rsidR="00A36EC7">
        <w:t>ed</w:t>
      </w:r>
      <w:r>
        <w:t xml:space="preserve"> </w:t>
      </w:r>
      <w:r w:rsidR="00A36EC7">
        <w:t xml:space="preserve">and evaluated </w:t>
      </w:r>
      <w:r>
        <w:t>across two assignments</w:t>
      </w:r>
      <w:r w:rsidR="007F65C3">
        <w:t xml:space="preserve"> (</w:t>
      </w:r>
      <w:r w:rsidR="001658EB">
        <w:t xml:space="preserve">referred to </w:t>
      </w:r>
      <w:r w:rsidR="00E51F81">
        <w:t>in this document</w:t>
      </w:r>
      <w:r w:rsidR="001658EB">
        <w:t xml:space="preserve"> as </w:t>
      </w:r>
      <w:r w:rsidR="00E51F81">
        <w:t>W</w:t>
      </w:r>
      <w:r w:rsidR="00012054">
        <w:t xml:space="preserve">orkbook </w:t>
      </w:r>
      <w:r w:rsidR="003A1D7E">
        <w:t>Part</w:t>
      </w:r>
      <w:r w:rsidR="007F65C3">
        <w:t xml:space="preserve"> 1 and 2)</w:t>
      </w:r>
      <w:r w:rsidR="001658EB">
        <w:t>. The chapter</w:t>
      </w:r>
      <w:r w:rsidR="007F65C3">
        <w:t xml:space="preserve"> descriptions below indicate which of the chapters are evaluated in each of the workbook</w:t>
      </w:r>
      <w:r w:rsidR="00F018B9">
        <w:t xml:space="preserve"> assignments</w:t>
      </w:r>
      <w:r w:rsidR="007F65C3">
        <w:t>. You should continue to use this</w:t>
      </w:r>
      <w:r w:rsidR="00A36EC7">
        <w:t xml:space="preserve"> workbook </w:t>
      </w:r>
      <w:r w:rsidR="00B67DED">
        <w:t xml:space="preserve">as a collection point for information related to your project </w:t>
      </w:r>
      <w:r w:rsidR="00A36EC7">
        <w:t>until your project is completed</w:t>
      </w:r>
      <w:r w:rsidR="00254CA9">
        <w:t>.</w:t>
      </w:r>
      <w:r w:rsidR="007F65C3">
        <w:t xml:space="preserve"> </w:t>
      </w:r>
    </w:p>
    <w:p w14:paraId="08ECD449" w14:textId="77777777" w:rsidR="00A36EC7" w:rsidRDefault="00A36EC7" w:rsidP="00254CA9">
      <w:pPr>
        <w:spacing w:line="240" w:lineRule="auto"/>
      </w:pPr>
    </w:p>
    <w:p w14:paraId="0098B4D5" w14:textId="77777777" w:rsidR="00A36EC7" w:rsidRDefault="00A36EC7" w:rsidP="00254CA9">
      <w:pPr>
        <w:spacing w:line="240" w:lineRule="auto"/>
      </w:pPr>
      <w:r>
        <w:t>All members of your project team should contribute to this document. Each member of your project team should identify their individual contribution</w:t>
      </w:r>
      <w:r w:rsidR="00B67DED">
        <w:t>s in this</w:t>
      </w:r>
      <w:r>
        <w:t xml:space="preserve"> document.</w:t>
      </w:r>
    </w:p>
    <w:p w14:paraId="7D5DF528" w14:textId="77777777" w:rsidR="001658EB" w:rsidRDefault="001658EB" w:rsidP="00254CA9">
      <w:pPr>
        <w:spacing w:line="240" w:lineRule="auto"/>
      </w:pPr>
    </w:p>
    <w:p w14:paraId="18930CDE" w14:textId="77777777" w:rsidR="004004D7" w:rsidRDefault="004004D7" w:rsidP="00254CA9">
      <w:pPr>
        <w:spacing w:line="240" w:lineRule="auto"/>
      </w:pPr>
      <w:r>
        <w:t>]</w:t>
      </w:r>
    </w:p>
    <w:p w14:paraId="5C616DE6" w14:textId="77777777" w:rsidR="003557F7" w:rsidRPr="004004D7" w:rsidRDefault="00325089" w:rsidP="004004D7">
      <w:pPr>
        <w:pStyle w:val="Heading1"/>
      </w:pPr>
      <w:r w:rsidRPr="004004D7">
        <w:lastRenderedPageBreak/>
        <w:t>Literature Search, State of the Art</w:t>
      </w:r>
    </w:p>
    <w:p w14:paraId="20C1F4D0" w14:textId="643BE38B" w:rsidR="003557F7" w:rsidRDefault="002C53CE">
      <w:pPr>
        <w:pStyle w:val="Heading2"/>
      </w:pPr>
      <w:r>
        <w:t>Literature Search</w:t>
      </w:r>
    </w:p>
    <w:p w14:paraId="4BD98463" w14:textId="77777777" w:rsidR="001658EB" w:rsidRDefault="00F147CD" w:rsidP="007F65C3">
      <w:pPr>
        <w:pStyle w:val="IndentedParagraph"/>
      </w:pPr>
      <w:r>
        <w:t>[</w:t>
      </w:r>
    </w:p>
    <w:p w14:paraId="5E9AF1C5" w14:textId="77777777" w:rsidR="00F63838" w:rsidRDefault="00F63838" w:rsidP="00F63838">
      <w:pPr>
        <w:pStyle w:val="IndentedParagraph"/>
      </w:pPr>
      <w:r>
        <w:t xml:space="preserve">This chapter has two distinct sections: a literature search and a smaller one-page summary of the state-of-the-art for your project.  </w:t>
      </w:r>
    </w:p>
    <w:p w14:paraId="72B8A5F9" w14:textId="0352F3E8" w:rsidR="007F65C3" w:rsidRDefault="00012DD0" w:rsidP="007F65C3">
      <w:pPr>
        <w:pStyle w:val="IndentedParagraph"/>
      </w:pPr>
      <w:r>
        <w:t>Completion of</w:t>
      </w:r>
      <w:r w:rsidR="00485726">
        <w:t xml:space="preserve"> this chapter requires scholarly research. The SJSU library and scholar.google.com are two excellent sources. In your </w:t>
      </w:r>
      <w:r w:rsidR="00F63838">
        <w:t xml:space="preserve">Literature Search and </w:t>
      </w:r>
      <w:r w:rsidR="00485726">
        <w:t>State-of-the-</w:t>
      </w:r>
      <w:r w:rsidR="00F147CD">
        <w:t>Art summary, include cross-references to the publications you list in the Reference section that follows.</w:t>
      </w:r>
      <w:r w:rsidR="0006568B">
        <w:t xml:space="preserve">  </w:t>
      </w:r>
    </w:p>
    <w:p w14:paraId="4BA13AA0" w14:textId="6A81CC5A" w:rsidR="0006568B" w:rsidRDefault="0006568B" w:rsidP="007F65C3">
      <w:pPr>
        <w:pStyle w:val="IndentedParagraph"/>
      </w:pPr>
      <w:r>
        <w:t xml:space="preserve">The quality of </w:t>
      </w:r>
      <w:r w:rsidR="00606A29">
        <w:t>project</w:t>
      </w:r>
      <w:r>
        <w:t xml:space="preserve"> can be directly proportional to the quality of your research.  </w:t>
      </w:r>
      <w:r w:rsidR="00606A29">
        <w:t>Some researchers gauge an article by first reading the abstract and then reviewing the reference list before reading the actual article itself.  Are the</w:t>
      </w:r>
      <w:r>
        <w:t xml:space="preserve"> references j</w:t>
      </w:r>
      <w:r w:rsidR="00242E7B">
        <w:t xml:space="preserve">ust public web sites?  </w:t>
      </w:r>
      <w:r w:rsidR="009F6D49">
        <w:t>Better yet, are they from a reputable source such as IEEE?  Then they look to see if it was jus</w:t>
      </w:r>
      <w:r w:rsidR="00072659">
        <w:t xml:space="preserve">t a conference paper.  The best references are those from peer reviewed journals. </w:t>
      </w:r>
      <w:r w:rsidR="00242E7B">
        <w:t xml:space="preserve">  </w:t>
      </w:r>
      <w:r w:rsidR="00072659">
        <w:t>How will your references reflect on you as a group?</w:t>
      </w:r>
      <w:r w:rsidR="00242E7B">
        <w:t xml:space="preserve">  </w:t>
      </w:r>
    </w:p>
    <w:p w14:paraId="051F0842" w14:textId="788212CC" w:rsidR="002C53CE" w:rsidRDefault="002C53CE" w:rsidP="002C53CE">
      <w:pPr>
        <w:pStyle w:val="Heading2"/>
      </w:pPr>
      <w:r>
        <w:t>State-of-the-Art Summary</w:t>
      </w:r>
    </w:p>
    <w:p w14:paraId="356B68E6" w14:textId="73491DFE" w:rsidR="00A76F77" w:rsidRDefault="00943E6C" w:rsidP="006D0F41">
      <w:pPr>
        <w:pStyle w:val="IndentedParagraph"/>
      </w:pPr>
      <w:r>
        <w:t xml:space="preserve">A smaller, one page </w:t>
      </w:r>
      <w:r w:rsidR="00AE3B79">
        <w:t xml:space="preserve">summary </w:t>
      </w:r>
      <w:r>
        <w:t>follows</w:t>
      </w:r>
      <w:r w:rsidR="00F63838">
        <w:t xml:space="preserve"> the literature review</w:t>
      </w:r>
      <w:r>
        <w:t xml:space="preserve">.  </w:t>
      </w:r>
      <w:r w:rsidR="006D0F41">
        <w:t>The state-of-the-art must</w:t>
      </w:r>
      <w:r w:rsidR="00A76F77">
        <w:t xml:space="preserve"> focus on what leading edge </w:t>
      </w:r>
      <w:r w:rsidR="006D0F41">
        <w:t>tools and techniques are</w:t>
      </w:r>
      <w:r w:rsidR="00A76F77">
        <w:t xml:space="preserve"> available for the </w:t>
      </w:r>
      <w:r w:rsidR="00AE3B79">
        <w:t>area your project is focused on;</w:t>
      </w:r>
      <w:r w:rsidR="00A76F77">
        <w:t xml:space="preserve"> not what is generally commercially available.  </w:t>
      </w:r>
    </w:p>
    <w:p w14:paraId="30C443C2" w14:textId="102D69A6" w:rsidR="007F65C3" w:rsidRDefault="007F65C3" w:rsidP="007F65C3">
      <w:pPr>
        <w:pStyle w:val="IndentedParagraph"/>
      </w:pPr>
      <w:r>
        <w:t xml:space="preserve">Evaluated: Workbook </w:t>
      </w:r>
      <w:r w:rsidR="00FC3938">
        <w:t>Part</w:t>
      </w:r>
      <w:r>
        <w:t xml:space="preserve"> 1</w:t>
      </w:r>
    </w:p>
    <w:p w14:paraId="74683E84" w14:textId="77777777" w:rsidR="003557F7" w:rsidRDefault="00F147CD" w:rsidP="007F65C3">
      <w:pPr>
        <w:pStyle w:val="IndentedParagraph"/>
      </w:pPr>
      <w:r>
        <w:t>]</w:t>
      </w:r>
    </w:p>
    <w:p w14:paraId="5E33545F" w14:textId="77777777" w:rsidR="003557F7" w:rsidRDefault="00F147CD">
      <w:pPr>
        <w:pStyle w:val="Heading2"/>
        <w:numPr>
          <w:ilvl w:val="0"/>
          <w:numId w:val="0"/>
        </w:numPr>
      </w:pPr>
      <w:r>
        <w:br w:type="page"/>
      </w:r>
      <w:r>
        <w:lastRenderedPageBreak/>
        <w:t>References</w:t>
      </w:r>
    </w:p>
    <w:p w14:paraId="0F0FF864" w14:textId="77777777" w:rsidR="00606565" w:rsidRDefault="00606565" w:rsidP="00606565">
      <w:pPr>
        <w:pStyle w:val="ReferenceEntry"/>
      </w:pPr>
      <w:bookmarkStart w:id="1" w:name="_Ref53546919"/>
      <w:r>
        <w:t xml:space="preserve">Hammer, A., &amp; Nail, R. Agent building and learning environment. (2000, May 4). Retrieved July 1, 2003, </w:t>
      </w:r>
      <w:r>
        <w:br/>
        <w:t xml:space="preserve">      from </w:t>
      </w:r>
      <w:hyperlink r:id="rId8" w:history="1">
        <w:r>
          <w:rPr>
            <w:rStyle w:val="Hyperlink"/>
            <w:szCs w:val="14"/>
          </w:rPr>
          <w:t>http://www.alphaworks.ibm.com/tech/able</w:t>
        </w:r>
      </w:hyperlink>
      <w:bookmarkEnd w:id="1"/>
    </w:p>
    <w:p w14:paraId="72B8CBB3" w14:textId="77777777" w:rsidR="00606565" w:rsidRDefault="00606565" w:rsidP="00606565">
      <w:pPr>
        <w:spacing w:line="240" w:lineRule="auto"/>
        <w:rPr>
          <w:color w:val="000000"/>
          <w:szCs w:val="14"/>
        </w:rPr>
      </w:pPr>
    </w:p>
    <w:p w14:paraId="366B74C9" w14:textId="77777777" w:rsidR="00606565" w:rsidRDefault="00606565" w:rsidP="00606565">
      <w:pPr>
        <w:spacing w:line="240" w:lineRule="auto"/>
        <w:rPr>
          <w:color w:val="000000"/>
          <w:szCs w:val="14"/>
        </w:rPr>
      </w:pPr>
      <w:r>
        <w:rPr>
          <w:color w:val="000000"/>
          <w:szCs w:val="14"/>
        </w:rPr>
        <w:t>[This is an example of a reference to a Web article. Add short descriptive paragraph here.]</w:t>
      </w:r>
    </w:p>
    <w:p w14:paraId="536C0614" w14:textId="77777777" w:rsidR="00606565" w:rsidRDefault="00606565" w:rsidP="00606565">
      <w:pPr>
        <w:spacing w:line="240" w:lineRule="auto"/>
        <w:rPr>
          <w:color w:val="000000"/>
          <w:szCs w:val="14"/>
        </w:rPr>
      </w:pPr>
    </w:p>
    <w:p w14:paraId="72321CE8" w14:textId="77777777" w:rsidR="00606565" w:rsidRDefault="00606565" w:rsidP="00606565">
      <w:pPr>
        <w:pStyle w:val="ReferenceEntry"/>
      </w:pPr>
      <w:r>
        <w:t xml:space="preserve">Russell , S. J., &amp; Norvig, P. (2002). </w:t>
      </w:r>
      <w:r>
        <w:rPr>
          <w:b/>
          <w:bCs/>
        </w:rPr>
        <w:t>Artificial intelligence: A modern approach</w:t>
      </w:r>
      <w:r>
        <w:rPr>
          <w:rFonts w:cs="Tahoma"/>
        </w:rPr>
        <w:t xml:space="preserve"> </w:t>
      </w:r>
      <w:r>
        <w:rPr>
          <w:rFonts w:cs="Tahoma"/>
        </w:rPr>
        <w:br/>
      </w:r>
      <w:r>
        <w:tab/>
        <w:t>(2</w:t>
      </w:r>
      <w:r>
        <w:rPr>
          <w:vertAlign w:val="superscript"/>
        </w:rPr>
        <w:t>nd</w:t>
      </w:r>
      <w:r>
        <w:t xml:space="preserve"> ed.). New Jersey: Prentice Hall.</w:t>
      </w:r>
    </w:p>
    <w:p w14:paraId="078BE2DA" w14:textId="77777777" w:rsidR="00606565" w:rsidRDefault="00606565" w:rsidP="00606565">
      <w:pPr>
        <w:spacing w:line="240" w:lineRule="auto"/>
        <w:rPr>
          <w:color w:val="000000"/>
          <w:szCs w:val="14"/>
        </w:rPr>
      </w:pPr>
    </w:p>
    <w:p w14:paraId="1C8A6E55" w14:textId="77777777" w:rsidR="00606565" w:rsidRDefault="00606565" w:rsidP="00606565">
      <w:pPr>
        <w:spacing w:line="240" w:lineRule="auto"/>
        <w:rPr>
          <w:color w:val="000000"/>
          <w:szCs w:val="14"/>
        </w:rPr>
      </w:pPr>
      <w:r>
        <w:rPr>
          <w:color w:val="000000"/>
          <w:szCs w:val="14"/>
        </w:rPr>
        <w:t>[This is an example of a reference to a non-periodical such as a book. Add short descriptive paragraph here.]</w:t>
      </w:r>
    </w:p>
    <w:p w14:paraId="05B78202" w14:textId="77777777" w:rsidR="00606565" w:rsidRDefault="00606565" w:rsidP="00606565">
      <w:pPr>
        <w:spacing w:line="240" w:lineRule="auto"/>
        <w:rPr>
          <w:color w:val="000000"/>
          <w:szCs w:val="14"/>
        </w:rPr>
      </w:pPr>
    </w:p>
    <w:p w14:paraId="6C033302" w14:textId="77777777" w:rsidR="00606565" w:rsidRDefault="00606565" w:rsidP="00606565">
      <w:pPr>
        <w:pStyle w:val="ReferenceEntry"/>
      </w:pPr>
      <w:bookmarkStart w:id="2" w:name="_Ref53547066"/>
      <w:r>
        <w:t>Jones , S. A., &amp; Smith, P. (2002). Agents Technologies</w:t>
      </w:r>
      <w:r>
        <w:rPr>
          <w:rFonts w:cs="Tahoma"/>
        </w:rPr>
        <w:t xml:space="preserve"> </w:t>
      </w:r>
      <w:r>
        <w:rPr>
          <w:rFonts w:cs="Tahoma"/>
        </w:rPr>
        <w:br/>
      </w:r>
      <w:r>
        <w:tab/>
      </w:r>
      <w:r>
        <w:rPr>
          <w:b/>
          <w:bCs/>
        </w:rPr>
        <w:t>Time</w:t>
      </w:r>
      <w:r>
        <w:t>, 135, 118-121</w:t>
      </w:r>
      <w:bookmarkEnd w:id="2"/>
    </w:p>
    <w:p w14:paraId="51C8BAFA" w14:textId="77777777" w:rsidR="00606565" w:rsidRDefault="00606565" w:rsidP="00606565">
      <w:pPr>
        <w:spacing w:line="240" w:lineRule="auto"/>
        <w:rPr>
          <w:color w:val="000000"/>
          <w:szCs w:val="14"/>
        </w:rPr>
      </w:pPr>
    </w:p>
    <w:p w14:paraId="1CB9EE5A" w14:textId="77777777" w:rsidR="00606565" w:rsidRDefault="00606565" w:rsidP="00606565">
      <w:pPr>
        <w:spacing w:line="240" w:lineRule="auto"/>
        <w:rPr>
          <w:color w:val="000000"/>
          <w:szCs w:val="14"/>
        </w:rPr>
      </w:pPr>
      <w:r>
        <w:rPr>
          <w:color w:val="000000"/>
          <w:szCs w:val="14"/>
        </w:rPr>
        <w:t>[This is an example of a reference to a periodical and is not in APA 6.0 format as will be required in the final report. Add short descriptive paragraph here.]</w:t>
      </w:r>
    </w:p>
    <w:p w14:paraId="5D887CBB" w14:textId="77777777" w:rsidR="003557F7" w:rsidRDefault="003557F7">
      <w:pPr>
        <w:spacing w:line="240" w:lineRule="auto"/>
        <w:rPr>
          <w:color w:val="000000"/>
          <w:szCs w:val="14"/>
        </w:rPr>
      </w:pPr>
      <w:bookmarkStart w:id="3" w:name="_GoBack"/>
      <w:bookmarkEnd w:id="3"/>
    </w:p>
    <w:p w14:paraId="433FEC2D" w14:textId="77777777" w:rsidR="003557F7" w:rsidRDefault="003557F7">
      <w:pPr>
        <w:pStyle w:val="HTMLPreformatted"/>
        <w:rPr>
          <w:rFonts w:ascii="Times New Roman" w:hAnsi="Times New Roman"/>
          <w:sz w:val="24"/>
        </w:rPr>
      </w:pPr>
    </w:p>
    <w:p w14:paraId="7B223BA9" w14:textId="77777777" w:rsidR="004004D7" w:rsidRPr="004004D7" w:rsidRDefault="004004D7" w:rsidP="004004D7">
      <w:pPr>
        <w:pStyle w:val="IndentedParagraph"/>
      </w:pPr>
      <w:bookmarkStart w:id="4" w:name="_Toc530662795"/>
    </w:p>
    <w:p w14:paraId="6B57BCC0" w14:textId="71D8B61A" w:rsidR="00325089" w:rsidRDefault="00FE34DF">
      <w:pPr>
        <w:pStyle w:val="Heading1"/>
      </w:pPr>
      <w:r>
        <w:lastRenderedPageBreak/>
        <w:t>Project Requirements</w:t>
      </w:r>
      <w:r w:rsidR="00F147CD">
        <w:t xml:space="preserve"> </w:t>
      </w:r>
      <w:bookmarkEnd w:id="4"/>
    </w:p>
    <w:p w14:paraId="1FF1036B" w14:textId="77777777" w:rsidR="00325089" w:rsidRDefault="00325089" w:rsidP="00325089">
      <w:pPr>
        <w:pStyle w:val="Heading2"/>
      </w:pPr>
      <w:r>
        <w:t>Requirements</w:t>
      </w:r>
    </w:p>
    <w:p w14:paraId="6870ED3F" w14:textId="77777777" w:rsidR="005753B4" w:rsidRDefault="00325089" w:rsidP="003A03FF">
      <w:pPr>
        <w:pStyle w:val="IndentedParagraph"/>
      </w:pPr>
      <w:r>
        <w:t>[</w:t>
      </w:r>
    </w:p>
    <w:p w14:paraId="7C1CE879" w14:textId="11FE8763" w:rsidR="003A03FF" w:rsidRDefault="003A03FF" w:rsidP="003A03FF">
      <w:pPr>
        <w:pStyle w:val="IndentedParagraph"/>
      </w:pPr>
      <w:r>
        <w:t>Use high-level c</w:t>
      </w:r>
      <w:r w:rsidR="00625BF4">
        <w:t xml:space="preserve">onstructs such as use-cases </w:t>
      </w:r>
      <w:r w:rsidR="00C05D94">
        <w:t xml:space="preserve">or Scrum user stories (which can be treated as use cases within this project) </w:t>
      </w:r>
      <w:r>
        <w:t xml:space="preserve">to </w:t>
      </w:r>
      <w:r w:rsidR="00B67DED">
        <w:t>provide a high</w:t>
      </w:r>
      <w:r>
        <w:t xml:space="preserve"> level view of your project.</w:t>
      </w:r>
    </w:p>
    <w:p w14:paraId="7C0F6A88" w14:textId="77777777" w:rsidR="00C66F5A" w:rsidRDefault="00325089" w:rsidP="003A03FF">
      <w:pPr>
        <w:pStyle w:val="IndentedParagraph"/>
      </w:pPr>
      <w:r>
        <w:t>Describe your project requirements.</w:t>
      </w:r>
      <w:r w:rsidR="00A36EC7">
        <w:t xml:space="preserve"> You can describe you</w:t>
      </w:r>
      <w:r w:rsidR="00625BF4">
        <w:t>r</w:t>
      </w:r>
      <w:r w:rsidR="00A36EC7">
        <w:t xml:space="preserve"> requirements in a form </w:t>
      </w:r>
      <w:r w:rsidR="00C66F5A">
        <w:t xml:space="preserve">that is </w:t>
      </w:r>
      <w:r w:rsidR="00A36EC7">
        <w:t>appropriate for your project. At a minimum</w:t>
      </w:r>
      <w:r w:rsidR="0021625B">
        <w:t>,</w:t>
      </w:r>
      <w:r w:rsidR="00A36EC7">
        <w:t xml:space="preserve"> you should describe</w:t>
      </w:r>
      <w:r w:rsidR="00B67DED">
        <w:t xml:space="preserve"> requirements for </w:t>
      </w:r>
      <w:r w:rsidR="00A36EC7">
        <w:t>Essential</w:t>
      </w:r>
      <w:r w:rsidR="00B67DED">
        <w:t>, Desired,</w:t>
      </w:r>
      <w:r w:rsidR="00A36EC7">
        <w:t xml:space="preserve"> and </w:t>
      </w:r>
      <w:r w:rsidR="00B67DED">
        <w:t>Optional</w:t>
      </w:r>
      <w:r w:rsidR="00A36EC7">
        <w:t xml:space="preserve"> features. You should also </w:t>
      </w:r>
      <w:r w:rsidR="0021625B">
        <w:t xml:space="preserve">seriously </w:t>
      </w:r>
      <w:r w:rsidR="00A36EC7">
        <w:t>consider adding non-functional requirements.</w:t>
      </w:r>
    </w:p>
    <w:p w14:paraId="7676D7EB" w14:textId="1D192A2E" w:rsidR="00C66F5A" w:rsidRDefault="00C66F5A" w:rsidP="003A03FF">
      <w:pPr>
        <w:pStyle w:val="IndentedParagraph"/>
      </w:pPr>
      <w:r>
        <w:t>The requirements specified should consistent with the princ</w:t>
      </w:r>
      <w:r w:rsidR="00894340">
        <w:t>ipals specified in the section 4</w:t>
      </w:r>
      <w:r>
        <w:t xml:space="preserve">.3 </w:t>
      </w:r>
      <w:r w:rsidR="00C840AE">
        <w:t>Characterist</w:t>
      </w:r>
      <w:r w:rsidR="00756FE8">
        <w:t>ics of a G</w:t>
      </w:r>
      <w:r w:rsidR="00C840AE">
        <w:t>ood SRS (</w:t>
      </w:r>
      <w:r w:rsidR="00756FE8">
        <w:t xml:space="preserve">ensure you understand </w:t>
      </w:r>
      <w:r w:rsidR="00C840AE">
        <w:t>4.3.1-4.3.8)</w:t>
      </w:r>
      <w:r w:rsidR="00890A0B">
        <w:t xml:space="preserve"> </w:t>
      </w:r>
      <w:r>
        <w:t xml:space="preserve">of the </w:t>
      </w:r>
      <w:r w:rsidRPr="00C66F5A">
        <w:rPr>
          <w:b/>
        </w:rPr>
        <w:t>IEEE 830 Software Requirements Specifications</w:t>
      </w:r>
      <w:r>
        <w:t>.</w:t>
      </w:r>
    </w:p>
    <w:p w14:paraId="48463D98" w14:textId="7F5D5FF0" w:rsidR="007F65C3" w:rsidRDefault="007F65C3" w:rsidP="007F65C3">
      <w:pPr>
        <w:pStyle w:val="IndentedParagraph"/>
      </w:pPr>
      <w:r>
        <w:t xml:space="preserve">Evaluated: Workbook </w:t>
      </w:r>
      <w:r w:rsidR="00FC3938">
        <w:t>Part</w:t>
      </w:r>
      <w:r>
        <w:t xml:space="preserve"> 1</w:t>
      </w:r>
    </w:p>
    <w:p w14:paraId="49B5C75C" w14:textId="77777777" w:rsidR="00325089" w:rsidRDefault="00325089" w:rsidP="003A03FF">
      <w:pPr>
        <w:pStyle w:val="IndentedParagraph"/>
      </w:pPr>
      <w:r>
        <w:t>]</w:t>
      </w:r>
    </w:p>
    <w:p w14:paraId="5DADF7C6" w14:textId="77777777" w:rsidR="00325089" w:rsidRPr="00325089" w:rsidRDefault="00325089" w:rsidP="00325089">
      <w:pPr>
        <w:pStyle w:val="IndentedParagraph"/>
      </w:pPr>
    </w:p>
    <w:p w14:paraId="76076196" w14:textId="77777777" w:rsidR="003557F7" w:rsidRDefault="00325089">
      <w:pPr>
        <w:pStyle w:val="Heading1"/>
      </w:pPr>
      <w:r>
        <w:lastRenderedPageBreak/>
        <w:t>Dependencies</w:t>
      </w:r>
      <w:r w:rsidR="00F147CD">
        <w:t xml:space="preserve"> and Deliverables</w:t>
      </w:r>
    </w:p>
    <w:p w14:paraId="14379E99" w14:textId="77777777" w:rsidR="003557F7" w:rsidRDefault="00F147CD">
      <w:pPr>
        <w:pStyle w:val="Heading2"/>
      </w:pPr>
      <w:r>
        <w:t>Dependencies</w:t>
      </w:r>
    </w:p>
    <w:p w14:paraId="34CC04A9" w14:textId="77777777" w:rsidR="003557F7" w:rsidRDefault="00F147CD">
      <w:pPr>
        <w:pStyle w:val="IndentedParagraph"/>
      </w:pPr>
      <w:r>
        <w:t>[Describe your project dependencies.</w:t>
      </w:r>
      <w:r w:rsidR="003A03FF">
        <w:t xml:space="preserve"> Do no</w:t>
      </w:r>
      <w:r w:rsidR="001658EB">
        <w:t>t</w:t>
      </w:r>
      <w:r w:rsidR="003A03FF">
        <w:t xml:space="preserve"> list all dependencies. Instead, only list those that can cause your project to come to a halt.</w:t>
      </w:r>
      <w:r>
        <w:t>]</w:t>
      </w:r>
    </w:p>
    <w:p w14:paraId="11DBA043" w14:textId="77777777" w:rsidR="003557F7" w:rsidRDefault="00F147CD">
      <w:pPr>
        <w:pStyle w:val="Heading2"/>
      </w:pPr>
      <w:r>
        <w:t>Deliverables</w:t>
      </w:r>
    </w:p>
    <w:p w14:paraId="319FEE27" w14:textId="77777777" w:rsidR="003557F7" w:rsidRDefault="00F147CD">
      <w:pPr>
        <w:pStyle w:val="IndentedParagraph"/>
      </w:pPr>
      <w:r>
        <w:t>[Describe your project deliverables.</w:t>
      </w:r>
      <w:r w:rsidR="003A03FF">
        <w:t xml:space="preserve"> All projects will provide a workbook, a project report, and a prototype implementation. There is no need to list those here. Instead, list additional deliverables that your advisor is requesting (for example, a derivative paper for publication).</w:t>
      </w:r>
      <w:r>
        <w:t>]</w:t>
      </w:r>
    </w:p>
    <w:p w14:paraId="5F801067" w14:textId="77777777" w:rsidR="007F65C3" w:rsidRDefault="007F65C3">
      <w:pPr>
        <w:pStyle w:val="IndentedParagraph"/>
      </w:pPr>
    </w:p>
    <w:p w14:paraId="4F022F23" w14:textId="22793172" w:rsidR="007F65C3" w:rsidRDefault="007F65C3" w:rsidP="007F65C3">
      <w:pPr>
        <w:pStyle w:val="IndentedParagraph"/>
      </w:pPr>
      <w:r>
        <w:t xml:space="preserve">Evaluated: Workbook </w:t>
      </w:r>
      <w:r w:rsidR="00FC3938">
        <w:t>Part</w:t>
      </w:r>
      <w:r>
        <w:t xml:space="preserve"> 1</w:t>
      </w:r>
    </w:p>
    <w:p w14:paraId="21D724E3" w14:textId="77777777" w:rsidR="007F65C3" w:rsidRDefault="007F65C3">
      <w:pPr>
        <w:pStyle w:val="IndentedParagraph"/>
      </w:pPr>
    </w:p>
    <w:p w14:paraId="55AEE3C4" w14:textId="77777777" w:rsidR="003557F7" w:rsidRDefault="00254CA9">
      <w:pPr>
        <w:pStyle w:val="Heading1"/>
      </w:pPr>
      <w:r>
        <w:lastRenderedPageBreak/>
        <w:t>Project Architecture</w:t>
      </w:r>
    </w:p>
    <w:p w14:paraId="3164C519" w14:textId="77777777" w:rsidR="007F65C3" w:rsidRDefault="00F147CD">
      <w:pPr>
        <w:pStyle w:val="IndentedParagraph"/>
      </w:pPr>
      <w:r>
        <w:t>[</w:t>
      </w:r>
    </w:p>
    <w:p w14:paraId="01EA2355" w14:textId="77777777" w:rsidR="007F65C3" w:rsidRDefault="00F147CD">
      <w:pPr>
        <w:pStyle w:val="IndentedParagraph"/>
      </w:pPr>
      <w:r>
        <w:t>Describe your project architecture using one diagram and a one-page description.</w:t>
      </w:r>
      <w:r w:rsidR="00EC3367">
        <w:t xml:space="preserve"> CMPE oriented projects</w:t>
      </w:r>
      <w:r w:rsidR="00135B32">
        <w:t xml:space="preserve"> might focus on the hardware affiliated with the </w:t>
      </w:r>
      <w:r w:rsidR="00EC3367">
        <w:t xml:space="preserve">project while SE focused projects would consider options </w:t>
      </w:r>
      <w:r w:rsidR="00146D0D">
        <w:t xml:space="preserve">such as </w:t>
      </w:r>
      <w:r w:rsidR="00D97F61">
        <w:t xml:space="preserve">tiered (such as </w:t>
      </w:r>
      <w:r w:rsidR="00146D0D">
        <w:t>MVC</w:t>
      </w:r>
      <w:r w:rsidR="00D97F61">
        <w:t>)</w:t>
      </w:r>
      <w:r w:rsidR="00146D0D">
        <w:t>, client s</w:t>
      </w:r>
      <w:r w:rsidR="00D81D7B">
        <w:t>erver</w:t>
      </w:r>
      <w:r w:rsidR="00146D0D">
        <w:t>, l</w:t>
      </w:r>
      <w:r w:rsidR="00EC3367">
        <w:t>ayered</w:t>
      </w:r>
      <w:r w:rsidR="00D81D7B">
        <w:t xml:space="preserve">, </w:t>
      </w:r>
      <w:r w:rsidR="00146D0D">
        <w:t xml:space="preserve">framework layer, </w:t>
      </w:r>
      <w:r w:rsidR="00D81D7B">
        <w:t xml:space="preserve">pipe and filler, batch sequential, </w:t>
      </w:r>
      <w:r w:rsidR="00146D0D">
        <w:t xml:space="preserve">parallel processing, </w:t>
      </w:r>
      <w:r w:rsidR="00CC0C08">
        <w:t xml:space="preserve">service-oriented.  Consideration should be given to employed the most applicable and most current architectures in this chapter. </w:t>
      </w:r>
    </w:p>
    <w:p w14:paraId="0E5A1FCA" w14:textId="0CA322F9" w:rsidR="007F65C3" w:rsidRDefault="007F65C3" w:rsidP="007F65C3">
      <w:pPr>
        <w:pStyle w:val="IndentedParagraph"/>
      </w:pPr>
      <w:r>
        <w:t xml:space="preserve">Evaluated: Workbook </w:t>
      </w:r>
      <w:r w:rsidR="00FC3938">
        <w:t>Part</w:t>
      </w:r>
      <w:r>
        <w:t xml:space="preserve"> 1</w:t>
      </w:r>
    </w:p>
    <w:p w14:paraId="32824CCC" w14:textId="77777777" w:rsidR="003557F7" w:rsidRDefault="00F147CD">
      <w:pPr>
        <w:pStyle w:val="IndentedParagraph"/>
      </w:pPr>
      <w:r>
        <w:t>]</w:t>
      </w:r>
    </w:p>
    <w:p w14:paraId="4BC8F25E" w14:textId="77777777" w:rsidR="003557F7" w:rsidRDefault="003557F7">
      <w:pPr>
        <w:pStyle w:val="IndentedParagraph"/>
      </w:pPr>
    </w:p>
    <w:p w14:paraId="670C3D56" w14:textId="77777777" w:rsidR="003413F5" w:rsidRDefault="003413F5">
      <w:pPr>
        <w:spacing w:line="240" w:lineRule="auto"/>
        <w:rPr>
          <w:b/>
          <w:sz w:val="28"/>
        </w:rPr>
      </w:pPr>
      <w:bookmarkStart w:id="5" w:name="_Toc530662802"/>
      <w:r>
        <w:br w:type="page"/>
      </w:r>
    </w:p>
    <w:p w14:paraId="6BAAC154" w14:textId="2DA6B103" w:rsidR="003413F5" w:rsidRDefault="00935042">
      <w:pPr>
        <w:pStyle w:val="Heading1"/>
      </w:pPr>
      <w:r>
        <w:lastRenderedPageBreak/>
        <w:t xml:space="preserve">Global, Economics, </w:t>
      </w:r>
      <w:r w:rsidR="003413F5">
        <w:t>Societal and Environmental I</w:t>
      </w:r>
      <w:r>
        <w:t>mpact</w:t>
      </w:r>
    </w:p>
    <w:p w14:paraId="2E098714" w14:textId="2E40AA33" w:rsidR="00913392" w:rsidRDefault="00E17576" w:rsidP="00BE1454">
      <w:pPr>
        <w:pStyle w:val="IndentedParagraph"/>
      </w:pPr>
      <w:r>
        <w:t>[</w:t>
      </w:r>
    </w:p>
    <w:p w14:paraId="363DA7A0" w14:textId="5127077C" w:rsidR="00E17576" w:rsidRDefault="00816FF9" w:rsidP="003413F5">
      <w:pPr>
        <w:pStyle w:val="IndentedParagraph"/>
      </w:pPr>
      <w:r>
        <w:t xml:space="preserve">In this chapter, think about </w:t>
      </w:r>
      <w:r w:rsidR="00EA74F6">
        <w:t xml:space="preserve">global, economics, </w:t>
      </w:r>
      <w:r>
        <w:t xml:space="preserve">societal and environmental impact of your project. </w:t>
      </w:r>
      <w:r w:rsidR="00E17576" w:rsidRPr="00E17576">
        <w:t xml:space="preserve">What are the possible impacts of your project solutions on </w:t>
      </w:r>
      <w:r w:rsidR="004B7D06">
        <w:t xml:space="preserve">global, economics, </w:t>
      </w:r>
      <w:r w:rsidR="00E17576" w:rsidRPr="00E17576">
        <w:t>contemporary society (including how people live), and environmental issues</w:t>
      </w:r>
      <w:r w:rsidR="007A6863">
        <w:t>?</w:t>
      </w:r>
      <w:r w:rsidR="00E17576" w:rsidRPr="00E17576">
        <w:t xml:space="preserve"> Please provide your justification and analysis with your market search and fact findings based on references and citations. Write a paragraph on how </w:t>
      </w:r>
      <w:r w:rsidR="00B34D59">
        <w:t>each impact</w:t>
      </w:r>
      <w:r w:rsidR="00E17576" w:rsidRPr="00E17576">
        <w:t xml:space="preserve"> relate</w:t>
      </w:r>
      <w:r w:rsidR="001761CA">
        <w:t>s</w:t>
      </w:r>
      <w:r w:rsidR="00E17576" w:rsidRPr="00E17576">
        <w:t xml:space="preserve"> to you</w:t>
      </w:r>
      <w:r w:rsidR="008B167A">
        <w:t>r</w:t>
      </w:r>
      <w:r w:rsidR="00E17576" w:rsidRPr="00E17576">
        <w:t xml:space="preserve"> project.</w:t>
      </w:r>
    </w:p>
    <w:p w14:paraId="5C6CBAD0" w14:textId="7964E04D" w:rsidR="00BE1454" w:rsidRDefault="00706ED1" w:rsidP="00977616">
      <w:pPr>
        <w:pStyle w:val="IndentedParagraph"/>
      </w:pPr>
      <w:r>
        <w:t xml:space="preserve">For example, </w:t>
      </w:r>
      <w:r w:rsidR="00AC3890">
        <w:t>i</w:t>
      </w:r>
      <w:r w:rsidR="00BE1454">
        <w:t xml:space="preserve">f your project was a board game meet-up app, it might have a global focus. In fact, it might support regional, national and global meet-ups for top performers bringing together people from around the world with common interests in a particular board game. Write a paragraph about the possible impacts your project solution has globally. </w:t>
      </w:r>
      <w:r w:rsidR="00977616">
        <w:t>Also, i</w:t>
      </w:r>
      <w:r w:rsidR="00BE1454">
        <w:t>s there an economic aspect to your project? A meet-up could have a subscri</w:t>
      </w:r>
      <w:r w:rsidR="00C43271">
        <w:t xml:space="preserve">ption model where members pay. </w:t>
      </w:r>
      <w:r w:rsidR="00BE1454">
        <w:t>Perhaps there is an ad revenue model where your app sponsors google advertisements in it.  Perhaps board game manufactur</w:t>
      </w:r>
      <w:r w:rsidR="00BD37C0">
        <w:t xml:space="preserve">ers will provide some funding. </w:t>
      </w:r>
      <w:r w:rsidR="00BE1454">
        <w:t>What about the</w:t>
      </w:r>
      <w:r w:rsidR="00BD37C0">
        <w:t xml:space="preserve"> conventions providing support.</w:t>
      </w:r>
      <w:r w:rsidR="00BE1454">
        <w:t xml:space="preserve"> There is big money in conventions, so for less known board games, this is an opportunity to create con</w:t>
      </w:r>
      <w:r w:rsidR="003027A9">
        <w:t xml:space="preserve">ventions and make money there. </w:t>
      </w:r>
      <w:r w:rsidR="00BE1454">
        <w:t>The purpose of this is to make you aware of the eco</w:t>
      </w:r>
      <w:r w:rsidR="003C7CB3">
        <w:t xml:space="preserve">nomic aspects of your project. </w:t>
      </w:r>
      <w:r w:rsidR="00BE1454">
        <w:t xml:space="preserve">Write a paragraph on how they relate to your project. </w:t>
      </w:r>
    </w:p>
    <w:p w14:paraId="62F75B37" w14:textId="41DD466B" w:rsidR="00F13BB6" w:rsidRDefault="00F13BB6" w:rsidP="00F13BB6">
      <w:pPr>
        <w:pStyle w:val="IndentedParagraph"/>
      </w:pPr>
      <w:r>
        <w:t>Evaluated: Workbook Part 1</w:t>
      </w:r>
    </w:p>
    <w:p w14:paraId="0812442A" w14:textId="2D0C8220" w:rsidR="00E17576" w:rsidRPr="003413F5" w:rsidRDefault="00E14A43" w:rsidP="003413F5">
      <w:pPr>
        <w:pStyle w:val="IndentedParagraph"/>
      </w:pPr>
      <w:r>
        <w:t>]</w:t>
      </w:r>
    </w:p>
    <w:p w14:paraId="7706EC31" w14:textId="2A3C703E" w:rsidR="003557F7" w:rsidRDefault="00F147CD">
      <w:pPr>
        <w:pStyle w:val="Heading1"/>
      </w:pPr>
      <w:r>
        <w:lastRenderedPageBreak/>
        <w:t>Project Design</w:t>
      </w:r>
      <w:bookmarkEnd w:id="5"/>
    </w:p>
    <w:p w14:paraId="5FA01127" w14:textId="77777777" w:rsidR="007F65C3" w:rsidRDefault="00F147CD">
      <w:pPr>
        <w:pStyle w:val="IndentedParagraph"/>
      </w:pPr>
      <w:r>
        <w:t>[</w:t>
      </w:r>
    </w:p>
    <w:p w14:paraId="1ABF0107" w14:textId="77777777" w:rsidR="003A03FF" w:rsidRDefault="00F147CD">
      <w:pPr>
        <w:pStyle w:val="IndentedParagraph"/>
      </w:pPr>
      <w:r>
        <w:t>Describe your project design</w:t>
      </w:r>
      <w:r w:rsidR="003A03FF">
        <w:t xml:space="preserve">. </w:t>
      </w:r>
      <w:r w:rsidR="001658EB">
        <w:t>T</w:t>
      </w:r>
      <w:r w:rsidR="003A03FF">
        <w:t xml:space="preserve">ypes of </w:t>
      </w:r>
      <w:r w:rsidR="001658EB">
        <w:t xml:space="preserve">design </w:t>
      </w:r>
      <w:r w:rsidR="003A03FF">
        <w:t xml:space="preserve">artifacts that you provide </w:t>
      </w:r>
      <w:r w:rsidR="001658EB">
        <w:t>might include</w:t>
      </w:r>
      <w:r w:rsidR="003A03FF">
        <w:t>:</w:t>
      </w:r>
    </w:p>
    <w:p w14:paraId="2C9726B0" w14:textId="77777777" w:rsidR="003A03FF" w:rsidRDefault="003A03FF" w:rsidP="003A03FF">
      <w:pPr>
        <w:pStyle w:val="Bullet"/>
        <w:numPr>
          <w:ilvl w:val="0"/>
          <w:numId w:val="14"/>
        </w:numPr>
      </w:pPr>
      <w:r>
        <w:t>UML</w:t>
      </w:r>
      <w:r w:rsidR="001658EB">
        <w:t xml:space="preserve"> diagrams</w:t>
      </w:r>
      <w:r>
        <w:t xml:space="preserve"> (class diagrams, sequence diagrams, etc.)</w:t>
      </w:r>
    </w:p>
    <w:p w14:paraId="3DB3E9CE" w14:textId="77777777" w:rsidR="003A03FF" w:rsidRDefault="003A03FF" w:rsidP="003A03FF">
      <w:pPr>
        <w:pStyle w:val="Bullet"/>
        <w:numPr>
          <w:ilvl w:val="0"/>
          <w:numId w:val="14"/>
        </w:numPr>
      </w:pPr>
      <w:r>
        <w:t>UI Mockups</w:t>
      </w:r>
    </w:p>
    <w:p w14:paraId="3A1D62B2" w14:textId="77777777" w:rsidR="003A03FF" w:rsidRDefault="003A03FF" w:rsidP="003A03FF">
      <w:pPr>
        <w:pStyle w:val="Bullet"/>
        <w:numPr>
          <w:ilvl w:val="0"/>
          <w:numId w:val="14"/>
        </w:numPr>
      </w:pPr>
      <w:r>
        <w:t>Database Entity diagrams</w:t>
      </w:r>
    </w:p>
    <w:p w14:paraId="14601EDC" w14:textId="52966E11" w:rsidR="003A03FF" w:rsidRDefault="003A03FF" w:rsidP="003A03FF">
      <w:pPr>
        <w:pStyle w:val="Bullet"/>
        <w:numPr>
          <w:ilvl w:val="0"/>
          <w:numId w:val="14"/>
        </w:numPr>
      </w:pPr>
      <w:r>
        <w:t>Hardware block diagrams</w:t>
      </w:r>
    </w:p>
    <w:p w14:paraId="70095485" w14:textId="61B93658" w:rsidR="007B0CE0" w:rsidRDefault="007B0CE0" w:rsidP="003A03FF">
      <w:pPr>
        <w:pStyle w:val="Bullet"/>
        <w:numPr>
          <w:ilvl w:val="0"/>
          <w:numId w:val="14"/>
        </w:numPr>
      </w:pPr>
      <w:r>
        <w:t>List up of tools with brief descriptions that are required to develop your project</w:t>
      </w:r>
    </w:p>
    <w:p w14:paraId="1966C183" w14:textId="0C1F1763" w:rsidR="007B0CE0" w:rsidRDefault="00F00C80" w:rsidP="007B0CE0">
      <w:pPr>
        <w:pStyle w:val="Bullet"/>
        <w:numPr>
          <w:ilvl w:val="1"/>
          <w:numId w:val="14"/>
        </w:numPr>
      </w:pPr>
      <w:r>
        <w:t>If there is any tool that you should learn to develop your project or improve the quality of your project, explain your plan how to learn it.</w:t>
      </w:r>
    </w:p>
    <w:p w14:paraId="468C8961" w14:textId="77777777" w:rsidR="007F65C3" w:rsidRDefault="001658EB" w:rsidP="007F65C3">
      <w:pPr>
        <w:pStyle w:val="Bullet"/>
        <w:numPr>
          <w:ilvl w:val="0"/>
          <w:numId w:val="14"/>
        </w:numPr>
      </w:pPr>
      <w:r>
        <w:t>Other artifacts you deem necessary to describe your project in detail</w:t>
      </w:r>
      <w:r w:rsidR="003A03FF">
        <w:t>.</w:t>
      </w:r>
    </w:p>
    <w:p w14:paraId="187F3591" w14:textId="6B555B16" w:rsidR="007F65C3" w:rsidRDefault="007F65C3" w:rsidP="007F65C3">
      <w:pPr>
        <w:pStyle w:val="IndentedParagraph"/>
      </w:pPr>
      <w:r>
        <w:t xml:space="preserve">Evaluated: Workbook </w:t>
      </w:r>
      <w:r w:rsidR="00FC3938">
        <w:t>Part</w:t>
      </w:r>
      <w:r>
        <w:t xml:space="preserve"> 2</w:t>
      </w:r>
    </w:p>
    <w:p w14:paraId="6C0357F5" w14:textId="65428A9C" w:rsidR="00B67DED" w:rsidRDefault="00B67DED" w:rsidP="000435E2">
      <w:pPr>
        <w:pStyle w:val="IndentedParagraph"/>
      </w:pPr>
      <w:bookmarkStart w:id="6" w:name="_Toc530662806"/>
      <w:r>
        <w:t>]</w:t>
      </w:r>
    </w:p>
    <w:p w14:paraId="575234C2" w14:textId="51F987A5" w:rsidR="003557F7" w:rsidRDefault="00F147CD">
      <w:pPr>
        <w:pStyle w:val="Heading1"/>
      </w:pPr>
      <w:r>
        <w:lastRenderedPageBreak/>
        <w:t xml:space="preserve">Project </w:t>
      </w:r>
      <w:bookmarkEnd w:id="6"/>
      <w:r>
        <w:t>Schedule</w:t>
      </w:r>
    </w:p>
    <w:p w14:paraId="07BEDFE8" w14:textId="77777777" w:rsidR="007F65C3" w:rsidRDefault="00F147CD">
      <w:pPr>
        <w:pStyle w:val="IndentedParagraph"/>
      </w:pPr>
      <w:r>
        <w:t>[</w:t>
      </w:r>
    </w:p>
    <w:p w14:paraId="40A06A33" w14:textId="66926C4D" w:rsidR="007F65C3" w:rsidRDefault="00F147CD">
      <w:pPr>
        <w:pStyle w:val="IndentedParagraph"/>
      </w:pPr>
      <w:r>
        <w:t>Include your project schedule here</w:t>
      </w:r>
      <w:r w:rsidR="00B67DED">
        <w:t xml:space="preserve">. Show the </w:t>
      </w:r>
      <w:r w:rsidR="001658EB">
        <w:t xml:space="preserve">task </w:t>
      </w:r>
      <w:r w:rsidR="00B67DED">
        <w:t>assignments and schedule for each team member</w:t>
      </w:r>
      <w:r w:rsidR="001658EB">
        <w:t>.</w:t>
      </w:r>
    </w:p>
    <w:p w14:paraId="1A51B2C5" w14:textId="15737D6F" w:rsidR="001C3FB4" w:rsidRDefault="001C3FB4">
      <w:pPr>
        <w:pStyle w:val="IndentedParagraph"/>
      </w:pPr>
      <w:r>
        <w:t xml:space="preserve">Add a paragraph how your team members are going to communicate </w:t>
      </w:r>
      <w:r w:rsidR="001E623B">
        <w:t>to effectively collaborate</w:t>
      </w:r>
      <w:r>
        <w:t>.</w:t>
      </w:r>
      <w:r w:rsidR="008D3600">
        <w:t xml:space="preserve"> Various methods</w:t>
      </w:r>
      <w:r w:rsidR="00604B6F">
        <w:t xml:space="preserve"> and skills may need to be used to synchronize knowledge and make rapid decision among</w:t>
      </w:r>
      <w:r w:rsidR="009B173D">
        <w:t xml:space="preserve"> the</w:t>
      </w:r>
      <w:r w:rsidR="00604B6F">
        <w:t xml:space="preserve"> team members.</w:t>
      </w:r>
    </w:p>
    <w:p w14:paraId="6516F2BA" w14:textId="0A72BF3A" w:rsidR="007F65C3" w:rsidRDefault="007F65C3" w:rsidP="007F65C3">
      <w:pPr>
        <w:pStyle w:val="IndentedParagraph"/>
      </w:pPr>
      <w:r>
        <w:t>Eval</w:t>
      </w:r>
      <w:r w:rsidR="00765C99">
        <w:t xml:space="preserve">uated: Workbook </w:t>
      </w:r>
      <w:r w:rsidR="00FC3938">
        <w:t>Part</w:t>
      </w:r>
      <w:r>
        <w:t xml:space="preserve"> 2</w:t>
      </w:r>
    </w:p>
    <w:p w14:paraId="3C6ABF5C" w14:textId="77777777" w:rsidR="003557F7" w:rsidRDefault="00F147CD">
      <w:pPr>
        <w:pStyle w:val="IndentedParagraph"/>
      </w:pPr>
      <w:r>
        <w:t>].</w:t>
      </w:r>
    </w:p>
    <w:p w14:paraId="663BF493" w14:textId="77777777" w:rsidR="003557F7" w:rsidRDefault="003557F7">
      <w:pPr>
        <w:pStyle w:val="IndentedParagraph"/>
      </w:pPr>
    </w:p>
    <w:p w14:paraId="2522A889" w14:textId="77777777" w:rsidR="003557F7" w:rsidRDefault="003557F7">
      <w:pPr>
        <w:pStyle w:val="IndentedParagraph"/>
      </w:pPr>
    </w:p>
    <w:p w14:paraId="3DA85049" w14:textId="77777777" w:rsidR="00325089" w:rsidRDefault="00325089">
      <w:pPr>
        <w:pStyle w:val="IndentedParagraph"/>
      </w:pPr>
    </w:p>
    <w:sectPr w:rsidR="00325089">
      <w:headerReference w:type="default" r:id="rId9"/>
      <w:footerReference w:type="default" r:id="rId10"/>
      <w:headerReference w:type="first" r:id="rId11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82E69" w14:textId="77777777" w:rsidR="00420717" w:rsidRDefault="00420717">
      <w:pPr>
        <w:spacing w:line="240" w:lineRule="auto"/>
      </w:pPr>
      <w:r>
        <w:separator/>
      </w:r>
    </w:p>
  </w:endnote>
  <w:endnote w:type="continuationSeparator" w:id="0">
    <w:p w14:paraId="2E6E326D" w14:textId="77777777" w:rsidR="00420717" w:rsidRDefault="00420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Bold BT">
    <w:altName w:val="Times New Roman"/>
    <w:charset w:val="00"/>
    <w:family w:val="script"/>
    <w:pitch w:val="variable"/>
    <w:sig w:usb0="00000087" w:usb1="00000000" w:usb2="00000000" w:usb3="00000000" w:csb0="0000001B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£Í£Ó Ù¥ðÈ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34D50" w14:textId="77777777" w:rsidR="003A1D7E" w:rsidRDefault="003A1D7E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06AFD" w14:textId="77777777" w:rsidR="003A1D7E" w:rsidRDefault="003A1D7E">
    <w:pPr>
      <w:tabs>
        <w:tab w:val="right" w:pos="79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2373F" w14:textId="77777777" w:rsidR="00420717" w:rsidRDefault="00420717">
      <w:pPr>
        <w:spacing w:line="240" w:lineRule="auto"/>
      </w:pPr>
      <w:r>
        <w:separator/>
      </w:r>
    </w:p>
  </w:footnote>
  <w:footnote w:type="continuationSeparator" w:id="0">
    <w:p w14:paraId="06358131" w14:textId="77777777" w:rsidR="00420717" w:rsidRDefault="00420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9F375" w14:textId="62BE756B" w:rsidR="003A1D7E" w:rsidRDefault="003A1D7E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656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A79B1" w14:textId="77777777" w:rsidR="003A1D7E" w:rsidRDefault="003A1D7E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 w15:restartNumberingAfterBreak="0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D6110"/>
    <w:multiLevelType w:val="hybridMultilevel"/>
    <w:tmpl w:val="E7AC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C2F0D"/>
    <w:multiLevelType w:val="hybridMultilevel"/>
    <w:tmpl w:val="89CA967A"/>
    <w:lvl w:ilvl="0" w:tplc="02885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5" w15:restartNumberingAfterBreak="0">
    <w:nsid w:val="34DF1F93"/>
    <w:multiLevelType w:val="hybridMultilevel"/>
    <w:tmpl w:val="0FD0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2957"/>
    <w:multiLevelType w:val="hybridMultilevel"/>
    <w:tmpl w:val="427E60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984F82"/>
    <w:multiLevelType w:val="hybridMultilevel"/>
    <w:tmpl w:val="07F0BF9C"/>
    <w:lvl w:ilvl="0" w:tplc="B13CD366">
      <w:start w:val="1"/>
      <w:numFmt w:val="decimal"/>
      <w:pStyle w:val="ReferenceEntry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0775E4"/>
    <w:multiLevelType w:val="multilevel"/>
    <w:tmpl w:val="841C87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lvlText w:val="Appendix %2.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9" w15:restartNumberingAfterBreak="0">
    <w:nsid w:val="4E6C410E"/>
    <w:multiLevelType w:val="hybridMultilevel"/>
    <w:tmpl w:val="FE36E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973F3D"/>
    <w:multiLevelType w:val="hybridMultilevel"/>
    <w:tmpl w:val="7D7C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E72457"/>
    <w:multiLevelType w:val="hybridMultilevel"/>
    <w:tmpl w:val="BA5E53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E02135"/>
    <w:multiLevelType w:val="multilevel"/>
    <w:tmpl w:val="5024E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14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0"/>
  <w:attachedTemplate r:id="rId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zNjQ0MDc3MbYwMDBW0lEKTi0uzszPAykwrwUAiOOu+SwAAAA="/>
  </w:docVars>
  <w:rsids>
    <w:rsidRoot w:val="00325089"/>
    <w:rsid w:val="00012054"/>
    <w:rsid w:val="00012DD0"/>
    <w:rsid w:val="000435E2"/>
    <w:rsid w:val="0006568B"/>
    <w:rsid w:val="00072659"/>
    <w:rsid w:val="00135B32"/>
    <w:rsid w:val="00145E8B"/>
    <w:rsid w:val="00146D0D"/>
    <w:rsid w:val="0016175F"/>
    <w:rsid w:val="001658EB"/>
    <w:rsid w:val="001761CA"/>
    <w:rsid w:val="00176C44"/>
    <w:rsid w:val="001A6AC9"/>
    <w:rsid w:val="001C3FB4"/>
    <w:rsid w:val="001C5BDC"/>
    <w:rsid w:val="001E623B"/>
    <w:rsid w:val="0021625B"/>
    <w:rsid w:val="00216961"/>
    <w:rsid w:val="00242E7B"/>
    <w:rsid w:val="00254CA9"/>
    <w:rsid w:val="00272965"/>
    <w:rsid w:val="00282EDC"/>
    <w:rsid w:val="002B490E"/>
    <w:rsid w:val="002C53CE"/>
    <w:rsid w:val="003027A9"/>
    <w:rsid w:val="00304734"/>
    <w:rsid w:val="00325089"/>
    <w:rsid w:val="0032735D"/>
    <w:rsid w:val="003344B1"/>
    <w:rsid w:val="003413F5"/>
    <w:rsid w:val="003557F7"/>
    <w:rsid w:val="003A03FF"/>
    <w:rsid w:val="003A1D7E"/>
    <w:rsid w:val="003C7CB3"/>
    <w:rsid w:val="004004D7"/>
    <w:rsid w:val="00420717"/>
    <w:rsid w:val="00485705"/>
    <w:rsid w:val="00485726"/>
    <w:rsid w:val="004B7D06"/>
    <w:rsid w:val="00544719"/>
    <w:rsid w:val="00572959"/>
    <w:rsid w:val="005753B4"/>
    <w:rsid w:val="005F7E8C"/>
    <w:rsid w:val="00600A94"/>
    <w:rsid w:val="00604B6F"/>
    <w:rsid w:val="00606565"/>
    <w:rsid w:val="00606A29"/>
    <w:rsid w:val="00625BF4"/>
    <w:rsid w:val="006464D1"/>
    <w:rsid w:val="00652961"/>
    <w:rsid w:val="00663858"/>
    <w:rsid w:val="006643A3"/>
    <w:rsid w:val="006D0F41"/>
    <w:rsid w:val="00706ED1"/>
    <w:rsid w:val="00752D09"/>
    <w:rsid w:val="00756FE8"/>
    <w:rsid w:val="00765C99"/>
    <w:rsid w:val="00771F4A"/>
    <w:rsid w:val="007A6863"/>
    <w:rsid w:val="007B0CE0"/>
    <w:rsid w:val="007F65C3"/>
    <w:rsid w:val="00813B40"/>
    <w:rsid w:val="00816FF9"/>
    <w:rsid w:val="00820539"/>
    <w:rsid w:val="00852525"/>
    <w:rsid w:val="00890A0B"/>
    <w:rsid w:val="00894340"/>
    <w:rsid w:val="008A234C"/>
    <w:rsid w:val="008A64A3"/>
    <w:rsid w:val="008B167A"/>
    <w:rsid w:val="008D3600"/>
    <w:rsid w:val="008F21DF"/>
    <w:rsid w:val="008F3DAD"/>
    <w:rsid w:val="00913392"/>
    <w:rsid w:val="009339F7"/>
    <w:rsid w:val="00935042"/>
    <w:rsid w:val="00943E6C"/>
    <w:rsid w:val="009602A4"/>
    <w:rsid w:val="00977616"/>
    <w:rsid w:val="009B05EE"/>
    <w:rsid w:val="009B173D"/>
    <w:rsid w:val="009F6D49"/>
    <w:rsid w:val="00A36EC7"/>
    <w:rsid w:val="00A4217F"/>
    <w:rsid w:val="00A76F77"/>
    <w:rsid w:val="00A9027E"/>
    <w:rsid w:val="00A91478"/>
    <w:rsid w:val="00AB3911"/>
    <w:rsid w:val="00AB3F91"/>
    <w:rsid w:val="00AC1A3A"/>
    <w:rsid w:val="00AC3890"/>
    <w:rsid w:val="00AD2AE7"/>
    <w:rsid w:val="00AD348F"/>
    <w:rsid w:val="00AE3B79"/>
    <w:rsid w:val="00B02254"/>
    <w:rsid w:val="00B34D59"/>
    <w:rsid w:val="00B43C0A"/>
    <w:rsid w:val="00B67DED"/>
    <w:rsid w:val="00B72996"/>
    <w:rsid w:val="00B865DA"/>
    <w:rsid w:val="00BD37C0"/>
    <w:rsid w:val="00BE1454"/>
    <w:rsid w:val="00C05D94"/>
    <w:rsid w:val="00C269AB"/>
    <w:rsid w:val="00C43271"/>
    <w:rsid w:val="00C62384"/>
    <w:rsid w:val="00C66F5A"/>
    <w:rsid w:val="00C840AE"/>
    <w:rsid w:val="00C9554B"/>
    <w:rsid w:val="00CB74AD"/>
    <w:rsid w:val="00CC0C08"/>
    <w:rsid w:val="00D81D7B"/>
    <w:rsid w:val="00D90E89"/>
    <w:rsid w:val="00D92BA8"/>
    <w:rsid w:val="00D97F61"/>
    <w:rsid w:val="00E00F30"/>
    <w:rsid w:val="00E14A43"/>
    <w:rsid w:val="00E17576"/>
    <w:rsid w:val="00E51F81"/>
    <w:rsid w:val="00E83610"/>
    <w:rsid w:val="00EA74F6"/>
    <w:rsid w:val="00EC3367"/>
    <w:rsid w:val="00F00C80"/>
    <w:rsid w:val="00F018B9"/>
    <w:rsid w:val="00F13BB6"/>
    <w:rsid w:val="00F147CD"/>
    <w:rsid w:val="00F23423"/>
    <w:rsid w:val="00F24F94"/>
    <w:rsid w:val="00F25A14"/>
    <w:rsid w:val="00F40A2A"/>
    <w:rsid w:val="00F63838"/>
    <w:rsid w:val="00F660D5"/>
    <w:rsid w:val="00FA3C23"/>
    <w:rsid w:val="00FC3938"/>
    <w:rsid w:val="00FE34DF"/>
    <w:rsid w:val="00FF18E3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4F467"/>
  <w15:docId w15:val="{1FEA2CFA-EB5A-49A9-B6E4-D473D9F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spacing w:after="240" w:line="240" w:lineRule="auto"/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semiHidden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semiHidden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numPr>
        <w:numId w:val="11"/>
      </w:numPr>
      <w:spacing w:line="240" w:lineRule="auto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  <w:semiHidden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semiHidden/>
    <w:rPr>
      <w:noProof/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semiHidden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semiHidden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semiHidden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link w:val="BulletChar"/>
    <w:qFormat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customStyle="1" w:styleId="BulletChar">
    <w:name w:val="Bullet Char"/>
    <w:link w:val="Bullet"/>
    <w:rsid w:val="00254C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haworks.ibm.com/tech/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JSU\2152-Spring\2152-295A\Project%20Workbook\MSSE%20Project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MSSE Project Plan Template</Template>
  <TotalTime>37</TotalTime>
  <Pages>10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8003</CharactersWithSpaces>
  <SharedDoc>false</SharedDoc>
  <HLinks>
    <vt:vector size="6" baseType="variant">
      <vt:variant>
        <vt:i4>8192114</vt:i4>
      </vt:variant>
      <vt:variant>
        <vt:i4>3</vt:i4>
      </vt:variant>
      <vt:variant>
        <vt:i4>0</vt:i4>
      </vt:variant>
      <vt:variant>
        <vt:i4>5</vt:i4>
      </vt:variant>
      <vt:variant>
        <vt:lpwstr>http://www.alphaworks.ibm.com/tech/able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creator>harkey</dc:creator>
  <cp:lastModifiedBy>Hyeran Jeon</cp:lastModifiedBy>
  <cp:revision>42</cp:revision>
  <cp:lastPrinted>2001-05-16T06:44:00Z</cp:lastPrinted>
  <dcterms:created xsi:type="dcterms:W3CDTF">2017-01-23T10:09:00Z</dcterms:created>
  <dcterms:modified xsi:type="dcterms:W3CDTF">2017-01-23T12:56:00Z</dcterms:modified>
</cp:coreProperties>
</file>